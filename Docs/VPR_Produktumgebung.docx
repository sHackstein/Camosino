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23" w:rsidRDefault="00D50F23" w:rsidP="00D50F23">
      <w:pPr>
        <w:pStyle w:val="Listenabsatz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Produktumgebung</w:t>
      </w:r>
    </w:p>
    <w:p w:rsidR="00D50F23" w:rsidRPr="00D50F23" w:rsidRDefault="00D50F23" w:rsidP="00D50F23">
      <w:pPr>
        <w:pStyle w:val="Listenabsatz"/>
        <w:numPr>
          <w:ilvl w:val="1"/>
          <w:numId w:val="3"/>
        </w:numPr>
        <w:rPr>
          <w:b/>
          <w:sz w:val="24"/>
          <w:szCs w:val="24"/>
          <w:u w:val="single"/>
        </w:rPr>
      </w:pPr>
      <w:r w:rsidRPr="00D50F23">
        <w:rPr>
          <w:b/>
          <w:sz w:val="24"/>
          <w:szCs w:val="24"/>
          <w:u w:val="single"/>
        </w:rPr>
        <w:t xml:space="preserve"> Anwendungsbereiche</w:t>
      </w:r>
    </w:p>
    <w:p w:rsidR="00D50F23" w:rsidRPr="00D50F23" w:rsidRDefault="00D50F23" w:rsidP="00D50F23">
      <w:pPr>
        <w:pStyle w:val="Listenabsatz"/>
        <w:ind w:left="1455"/>
        <w:rPr>
          <w:sz w:val="24"/>
          <w:szCs w:val="24"/>
        </w:rPr>
      </w:pPr>
      <w:r>
        <w:rPr>
          <w:sz w:val="24"/>
          <w:szCs w:val="24"/>
        </w:rPr>
        <w:t>Hier steht Text.</w:t>
      </w:r>
      <w:bookmarkStart w:id="0" w:name="_GoBack"/>
      <w:bookmarkEnd w:id="0"/>
    </w:p>
    <w:sectPr w:rsidR="00D50F23" w:rsidRPr="00D50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ED6"/>
    <w:multiLevelType w:val="multilevel"/>
    <w:tmpl w:val="69902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AC96C47"/>
    <w:multiLevelType w:val="hybridMultilevel"/>
    <w:tmpl w:val="3E42DF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7BAF"/>
    <w:multiLevelType w:val="hybridMultilevel"/>
    <w:tmpl w:val="6E0AD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12"/>
    <w:rsid w:val="003A273E"/>
    <w:rsid w:val="004B1A12"/>
    <w:rsid w:val="00577D29"/>
    <w:rsid w:val="005C3ACA"/>
    <w:rsid w:val="00B94742"/>
    <w:rsid w:val="00D5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8F30"/>
  <w15:chartTrackingRefBased/>
  <w15:docId w15:val="{8A5EEC7E-1ABC-4689-B4CD-5C8F1AD2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383C5937.dotm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Kallies</dc:creator>
  <cp:keywords/>
  <dc:description/>
  <cp:lastModifiedBy>Jannik Kallies</cp:lastModifiedBy>
  <cp:revision>1</cp:revision>
  <dcterms:created xsi:type="dcterms:W3CDTF">2018-10-10T06:49:00Z</dcterms:created>
  <dcterms:modified xsi:type="dcterms:W3CDTF">2018-10-10T07:09:00Z</dcterms:modified>
</cp:coreProperties>
</file>