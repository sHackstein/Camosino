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81" w:rsidRDefault="004B63FD" w:rsidP="004B63FD">
      <w:pPr>
        <w:pStyle w:val="berschrift1"/>
        <w:jc w:val="center"/>
      </w:pPr>
      <w:r>
        <w:t xml:space="preserve">6. </w:t>
      </w:r>
      <w:r>
        <w:tab/>
        <w:t>Entwicklungsumgebung</w:t>
      </w:r>
    </w:p>
    <w:p w:rsidR="00621D0B" w:rsidRDefault="00621D0B" w:rsidP="00621D0B">
      <w:bookmarkStart w:id="0" w:name="_GoBack"/>
      <w:bookmarkEnd w:id="0"/>
    </w:p>
    <w:p w:rsidR="00621D0B" w:rsidRPr="00621D0B" w:rsidRDefault="007939EF" w:rsidP="007939EF">
      <w:pPr>
        <w:pStyle w:val="Listenabsatz"/>
      </w:pPr>
      <w:r>
        <w:t>Die App wird in der Programmiersprache Java mit A</w:t>
      </w:r>
      <w:r w:rsidRPr="007939EF">
        <w:t xml:space="preserve">ndroid </w:t>
      </w:r>
      <w:r>
        <w:t>Studio entwickelt, für das Backend benutzen wir einen Apache Server mit PHP und einer MySQL/SQL Datenbank</w:t>
      </w:r>
      <w:r w:rsidR="003C51E5">
        <w:t>.</w:t>
      </w:r>
    </w:p>
    <w:sectPr w:rsidR="00621D0B" w:rsidRPr="00621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6276"/>
    <w:multiLevelType w:val="hybridMultilevel"/>
    <w:tmpl w:val="C93CB150"/>
    <w:lvl w:ilvl="0" w:tplc="23F283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FD"/>
    <w:rsid w:val="002A277C"/>
    <w:rsid w:val="003C51E5"/>
    <w:rsid w:val="00454081"/>
    <w:rsid w:val="004B63FD"/>
    <w:rsid w:val="00621D0B"/>
    <w:rsid w:val="00674C9C"/>
    <w:rsid w:val="007939EF"/>
    <w:rsid w:val="007C391D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8148"/>
  <w15:chartTrackingRefBased/>
  <w15:docId w15:val="{667E2EE1-55F7-456B-B84A-5C888055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6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6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2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F207A0D5.dotm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Rydwanski</dc:creator>
  <cp:keywords/>
  <dc:description/>
  <cp:lastModifiedBy>David Rydwanski</cp:lastModifiedBy>
  <cp:revision>2</cp:revision>
  <dcterms:created xsi:type="dcterms:W3CDTF">2018-10-12T08:04:00Z</dcterms:created>
  <dcterms:modified xsi:type="dcterms:W3CDTF">2018-10-12T08:51:00Z</dcterms:modified>
</cp:coreProperties>
</file>