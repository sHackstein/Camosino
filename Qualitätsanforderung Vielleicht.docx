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E0" w:rsidRPr="00CF26E0" w:rsidRDefault="00CF26E0" w:rsidP="00CF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de-DE"/>
        </w:rPr>
      </w:pPr>
      <w:r w:rsidRPr="00CF26E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de-DE"/>
        </w:rPr>
        <w:t>Laut Internet muss das so aussehen:</w:t>
      </w:r>
    </w:p>
    <w:p w:rsidR="00CF26E0" w:rsidRPr="00CF26E0" w:rsidRDefault="00CF26E0" w:rsidP="00CF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</w:pPr>
      <w:r w:rsidRPr="00CF26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Qualitätsanforderungen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CF26E0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In diesem Kapitel wird den Qualitätsmerkmalen Funktionalität, Zuverlässigkeit, Benutzbarkeit, Effizienz, Änderbarkeit und Übertragbarkeit je eine Qualitätsstufe aus sehr gut, gut, normal und nicht relevant zugeordnet.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Funktionalität: sehr gut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Zuverlässigkeit: gut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Benutzbarkeit: gut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Effizienz: nicht relevant</w:t>
      </w:r>
    </w:p>
    <w:p w:rsid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Änderbarkeit: gut</w:t>
      </w:r>
    </w:p>
    <w:p w:rsidR="00CF26E0" w:rsidRPr="00CF26E0" w:rsidRDefault="00CF26E0" w:rsidP="00CF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Übertragbarkeit: normal</w:t>
      </w:r>
      <w:bookmarkStart w:id="0" w:name="_GoBack"/>
      <w:bookmarkEnd w:id="0"/>
    </w:p>
    <w:p w:rsidR="00D1787B" w:rsidRDefault="00D1787B"/>
    <w:sectPr w:rsidR="00D17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FA"/>
    <w:rsid w:val="000938BD"/>
    <w:rsid w:val="003D0BF1"/>
    <w:rsid w:val="005F1C6F"/>
    <w:rsid w:val="006D0147"/>
    <w:rsid w:val="006D58E3"/>
    <w:rsid w:val="00871D9B"/>
    <w:rsid w:val="00A62F2D"/>
    <w:rsid w:val="00CF26E0"/>
    <w:rsid w:val="00CF6FFA"/>
    <w:rsid w:val="00D1787B"/>
    <w:rsid w:val="00E13A3A"/>
    <w:rsid w:val="00F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3CA5"/>
  <w15:chartTrackingRefBased/>
  <w15:docId w15:val="{D28CBC98-1A6C-4BD1-8A28-375E236F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F2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F26E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talic">
    <w:name w:val="italic"/>
    <w:basedOn w:val="Absatz-Standardschriftart"/>
    <w:rsid w:val="00CF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6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7D68DBF4.dotm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>bib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Hillefeld</dc:creator>
  <cp:keywords/>
  <dc:description/>
  <cp:lastModifiedBy>Karl Hillefeld</cp:lastModifiedBy>
  <cp:revision>2</cp:revision>
  <dcterms:created xsi:type="dcterms:W3CDTF">2018-11-05T07:30:00Z</dcterms:created>
  <dcterms:modified xsi:type="dcterms:W3CDTF">2018-11-05T07:33:00Z</dcterms:modified>
</cp:coreProperties>
</file>